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45EB" w14:textId="28A8BA70" w:rsidR="004A5558" w:rsidRDefault="005A2F87" w:rsidP="00FE6E6A">
      <w:pPr>
        <w:pStyle w:val="Sansretrait"/>
      </w:pPr>
      <w:r>
        <w:t>CEDRIC GARAND</w:t>
      </w:r>
      <w:r w:rsidR="004A5558">
        <w:br/>
      </w:r>
      <w:r w:rsidR="00D91C81">
        <w:t>Jeux 3D</w:t>
      </w:r>
      <w:r w:rsidR="004A5558">
        <w:br/>
      </w:r>
      <w:r w:rsidR="00D91C81">
        <w:t xml:space="preserve">420-5A4-VI </w:t>
      </w:r>
      <w:r w:rsidR="004A5558">
        <w:t xml:space="preserve">gr. </w:t>
      </w:r>
      <w:r w:rsidR="00D91C81">
        <w:t>01</w:t>
      </w:r>
    </w:p>
    <w:p w14:paraId="6A1424E8" w14:textId="6F831D78" w:rsidR="004A5558" w:rsidRDefault="00D91C81" w:rsidP="00FE6E6A">
      <w:pPr>
        <w:pStyle w:val="Sansretrait"/>
      </w:pPr>
      <w:r>
        <w:t>DOCUMENT D’ANALYSE</w:t>
      </w:r>
      <w:r w:rsidR="004A5558">
        <w:br/>
      </w:r>
      <w:r w:rsidR="005A2F87">
        <w:t xml:space="preserve">Zombie </w:t>
      </w:r>
      <w:proofErr w:type="spellStart"/>
      <w:r w:rsidR="005A2F87">
        <w:t>Crusher</w:t>
      </w:r>
      <w:proofErr w:type="spellEnd"/>
    </w:p>
    <w:p w14:paraId="21D8BEA3" w14:textId="3AB021CA" w:rsidR="004A5558" w:rsidRDefault="004A5558" w:rsidP="00FE6E6A">
      <w:pPr>
        <w:pStyle w:val="Sansretrait"/>
      </w:pPr>
      <w:r>
        <w:t>Travail présenté à</w:t>
      </w:r>
      <w:r>
        <w:br/>
      </w:r>
      <w:r w:rsidR="00BD0DDF">
        <w:t>Alexandre Ouellet</w:t>
      </w:r>
    </w:p>
    <w:p w14:paraId="13162B57" w14:textId="6A9C2347" w:rsidR="00D00A2F" w:rsidRDefault="004A5558" w:rsidP="00FE6E6A">
      <w:pPr>
        <w:pStyle w:val="Sansretrait"/>
        <w:sectPr w:rsidR="00D00A2F" w:rsidSect="00D00A2F">
          <w:pgSz w:w="12240" w:h="15840" w:code="1"/>
          <w:pgMar w:top="2268" w:right="1701" w:bottom="1701" w:left="2268" w:header="709" w:footer="709" w:gutter="0"/>
          <w:cols w:space="708"/>
          <w:vAlign w:val="both"/>
          <w:docGrid w:linePitch="360"/>
        </w:sectPr>
      </w:pPr>
      <w:r>
        <w:t>Département de</w:t>
      </w:r>
      <w:r w:rsidR="009E4CF3">
        <w:t>s</w:t>
      </w:r>
      <w:r>
        <w:t xml:space="preserve"> Techniques de l’informatique</w:t>
      </w:r>
      <w:r>
        <w:br/>
        <w:t>Cégep de Victoriaville</w:t>
      </w:r>
      <w:r>
        <w:br/>
      </w:r>
      <w:r w:rsidR="00987376">
        <w:t>Le 6 novembre 2023</w:t>
      </w:r>
    </w:p>
    <w:sdt>
      <w:sdtPr>
        <w:rPr>
          <w:rFonts w:eastAsiaTheme="minorHAnsi" w:cstheme="minorBidi"/>
          <w:b w:val="0"/>
          <w:caps w:val="0"/>
          <w:szCs w:val="22"/>
          <w:lang w:val="fr-FR" w:eastAsia="en-US"/>
        </w:rPr>
        <w:id w:val="1227411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895DF4" w14:textId="77777777" w:rsidR="00ED6C53" w:rsidRDefault="00ED6C53">
          <w:pPr>
            <w:pStyle w:val="En-ttedetabledesmatires"/>
          </w:pPr>
          <w:r>
            <w:rPr>
              <w:lang w:val="fr-FR"/>
            </w:rPr>
            <w:t>Table des mati</w:t>
          </w:r>
          <w:r w:rsidR="00FE6E6A">
            <w:rPr>
              <w:lang w:val="fr-FR"/>
            </w:rPr>
            <w:t>È</w:t>
          </w:r>
          <w:r>
            <w:rPr>
              <w:lang w:val="fr-FR"/>
            </w:rPr>
            <w:t>res</w:t>
          </w:r>
        </w:p>
        <w:p w14:paraId="7AD897C0" w14:textId="4C680AA2" w:rsidR="00C41437" w:rsidRDefault="00ED6C53">
          <w:pPr>
            <w:pStyle w:val="TM1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81227" w:history="1">
            <w:r w:rsidR="00C41437" w:rsidRPr="00EA62A9">
              <w:rPr>
                <w:rStyle w:val="Lienhypertexte"/>
                <w:noProof/>
              </w:rPr>
              <w:t>I.</w:t>
            </w:r>
            <w:r w:rsidR="00C41437"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="00C41437" w:rsidRPr="00EA62A9">
              <w:rPr>
                <w:rStyle w:val="Lienhypertexte"/>
                <w:noProof/>
              </w:rPr>
              <w:t>Description du jeu</w:t>
            </w:r>
            <w:r w:rsidR="00C41437">
              <w:rPr>
                <w:noProof/>
                <w:webHidden/>
              </w:rPr>
              <w:tab/>
            </w:r>
            <w:r w:rsidR="00C41437">
              <w:rPr>
                <w:noProof/>
                <w:webHidden/>
              </w:rPr>
              <w:fldChar w:fldCharType="begin"/>
            </w:r>
            <w:r w:rsidR="00C41437">
              <w:rPr>
                <w:noProof/>
                <w:webHidden/>
              </w:rPr>
              <w:instrText xml:space="preserve"> PAGEREF _Toc150181227 \h </w:instrText>
            </w:r>
            <w:r w:rsidR="00C41437">
              <w:rPr>
                <w:noProof/>
                <w:webHidden/>
              </w:rPr>
            </w:r>
            <w:r w:rsidR="00C41437">
              <w:rPr>
                <w:noProof/>
                <w:webHidden/>
              </w:rPr>
              <w:fldChar w:fldCharType="separate"/>
            </w:r>
            <w:r w:rsidR="00C41437">
              <w:rPr>
                <w:noProof/>
                <w:webHidden/>
              </w:rPr>
              <w:t>3</w:t>
            </w:r>
            <w:r w:rsidR="00C41437">
              <w:rPr>
                <w:noProof/>
                <w:webHidden/>
              </w:rPr>
              <w:fldChar w:fldCharType="end"/>
            </w:r>
          </w:hyperlink>
        </w:p>
        <w:p w14:paraId="62429F87" w14:textId="5601442E" w:rsidR="00C41437" w:rsidRDefault="00C41437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28" w:history="1">
            <w:r w:rsidRPr="00EA62A9">
              <w:rPr>
                <w:rStyle w:val="Lienhypertexte"/>
                <w:noProof/>
              </w:rPr>
              <w:t>But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E4C5" w14:textId="0FD39430" w:rsidR="00C41437" w:rsidRDefault="00C41437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29" w:history="1">
            <w:r w:rsidRPr="00EA62A9">
              <w:rPr>
                <w:rStyle w:val="Lienhypertexte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3487" w14:textId="1FD53588" w:rsidR="00C41437" w:rsidRDefault="00C41437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0" w:history="1">
            <w:r w:rsidRPr="00EA62A9">
              <w:rPr>
                <w:rStyle w:val="Lienhypertexte"/>
                <w:noProof/>
              </w:rPr>
              <w:t>Type de caméra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0C84" w14:textId="102152E6" w:rsidR="00C41437" w:rsidRDefault="00C41437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1" w:history="1">
            <w:r w:rsidRPr="00EA62A9">
              <w:rPr>
                <w:rStyle w:val="Lienhypertexte"/>
                <w:noProof/>
              </w:rPr>
              <w:t>Mécaniques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E5E4" w14:textId="74CDD6ED" w:rsidR="00C41437" w:rsidRDefault="00C41437">
          <w:pPr>
            <w:pStyle w:val="TM1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2" w:history="1">
            <w:r w:rsidRPr="00EA62A9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EA62A9">
              <w:rPr>
                <w:rStyle w:val="Lienhypertexte"/>
                <w:noProof/>
              </w:rPr>
              <w:t>Description des contrôles et mécaniques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2FAC" w14:textId="7AF874C3" w:rsidR="00C41437" w:rsidRDefault="00C41437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3" w:history="1">
            <w:r w:rsidRPr="00EA62A9">
              <w:rPr>
                <w:rStyle w:val="Lienhypertexte"/>
                <w:noProof/>
              </w:rPr>
              <w:t>Actions du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BD23" w14:textId="398C5F2B" w:rsidR="00C41437" w:rsidRDefault="00C41437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4" w:history="1">
            <w:r w:rsidRPr="00EA62A9">
              <w:rPr>
                <w:rStyle w:val="Lienhypertexte"/>
                <w:noProof/>
              </w:rPr>
              <w:t>Actions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D7E1" w14:textId="04E2FD66" w:rsidR="00C41437" w:rsidRDefault="00C41437">
          <w:pPr>
            <w:pStyle w:val="TM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5" w:history="1">
            <w:r w:rsidRPr="00EA62A9">
              <w:rPr>
                <w:rStyle w:val="Lienhypertexte"/>
                <w:noProof/>
              </w:rPr>
              <w:t>Diagramme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CFB9" w14:textId="724058DF" w:rsidR="00C41437" w:rsidRDefault="00C41437">
          <w:pPr>
            <w:pStyle w:val="TM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50181236" w:history="1">
            <w:r w:rsidRPr="00EA62A9">
              <w:rPr>
                <w:rStyle w:val="Lienhypertexte"/>
                <w:noProof/>
              </w:rPr>
              <w:t>Éléments créatifs et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34A4" w14:textId="04639ECA" w:rsidR="00ED6C53" w:rsidRDefault="00ED6C53" w:rsidP="00D91C81">
          <w:pPr>
            <w:sectPr w:rsidR="00ED6C53" w:rsidSect="00ED6C53">
              <w:headerReference w:type="default" r:id="rId11"/>
              <w:pgSz w:w="12240" w:h="15840"/>
              <w:pgMar w:top="2268" w:right="1701" w:bottom="1701" w:left="2268" w:header="709" w:footer="709" w:gutter="0"/>
              <w:pgNumType w:fmt="upperRoman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20344C1" w14:textId="77777777" w:rsidR="00ED6C53" w:rsidRDefault="00D91C81" w:rsidP="00D91C81">
      <w:pPr>
        <w:pStyle w:val="Titre1"/>
        <w:numPr>
          <w:ilvl w:val="0"/>
          <w:numId w:val="4"/>
        </w:numPr>
      </w:pPr>
      <w:bookmarkStart w:id="0" w:name="_Toc150181227"/>
      <w:r>
        <w:lastRenderedPageBreak/>
        <w:t>Description du jeu</w:t>
      </w:r>
      <w:bookmarkEnd w:id="0"/>
    </w:p>
    <w:p w14:paraId="32717D66" w14:textId="77777777" w:rsidR="00D91C81" w:rsidRDefault="00D91C81" w:rsidP="00D91C81"/>
    <w:p w14:paraId="46E4915D" w14:textId="77777777" w:rsidR="00D91C81" w:rsidRDefault="00D91C81" w:rsidP="00D91C81">
      <w:pPr>
        <w:pStyle w:val="Titre2"/>
      </w:pPr>
      <w:bookmarkStart w:id="1" w:name="_Toc150181228"/>
      <w:r>
        <w:t>But du jeu</w:t>
      </w:r>
      <w:bookmarkEnd w:id="1"/>
    </w:p>
    <w:p w14:paraId="057DA6B2" w14:textId="6F9F10A0" w:rsidR="008A1BBE" w:rsidRDefault="0067485E" w:rsidP="007E7084">
      <w:r>
        <w:t xml:space="preserve">Le but du jeu est de </w:t>
      </w:r>
      <w:r w:rsidR="008627E3">
        <w:t xml:space="preserve">déplacer un camion </w:t>
      </w:r>
      <w:r w:rsidR="00F60A53">
        <w:t xml:space="preserve">pour </w:t>
      </w:r>
      <w:r w:rsidR="000B75C0">
        <w:t xml:space="preserve">frapper </w:t>
      </w:r>
      <w:r w:rsidR="00F60A53">
        <w:t>des zombies</w:t>
      </w:r>
      <w:r w:rsidR="00DD7F3B">
        <w:t>. Plus le joueur frappe de zombies, plus il gagne des points.</w:t>
      </w:r>
    </w:p>
    <w:p w14:paraId="768BB35E" w14:textId="77777777" w:rsidR="007E7084" w:rsidRPr="007E7084" w:rsidRDefault="007E7084" w:rsidP="007E7084"/>
    <w:p w14:paraId="4070BDE0" w14:textId="77777777" w:rsidR="00D91C81" w:rsidRDefault="00D91C81" w:rsidP="00D91C81">
      <w:pPr>
        <w:pStyle w:val="Titre2"/>
      </w:pPr>
      <w:bookmarkStart w:id="2" w:name="_Toc150181229"/>
      <w:r>
        <w:t>Genre</w:t>
      </w:r>
      <w:bookmarkEnd w:id="2"/>
    </w:p>
    <w:p w14:paraId="3B493375" w14:textId="311A5156" w:rsidR="003F29AB" w:rsidRPr="003F29AB" w:rsidRDefault="003F29AB" w:rsidP="003F29AB">
      <w:r>
        <w:t xml:space="preserve">Le genre principal de mon jeu est la survie, car </w:t>
      </w:r>
      <w:r w:rsidR="00500E73">
        <w:t xml:space="preserve">le but du jeu est de rester en vie le plus longtemps possible pour accumuler le plus de </w:t>
      </w:r>
      <w:r w:rsidR="007E7084">
        <w:t>points possibles</w:t>
      </w:r>
      <w:r w:rsidR="00500E73">
        <w:t>.</w:t>
      </w:r>
    </w:p>
    <w:p w14:paraId="357CB82E" w14:textId="77777777" w:rsidR="008A1BBE" w:rsidRPr="008108D8" w:rsidRDefault="008A1BBE" w:rsidP="00D91C81">
      <w:pPr>
        <w:rPr>
          <w:i/>
          <w:iCs/>
        </w:rPr>
      </w:pPr>
    </w:p>
    <w:p w14:paraId="0CB28CE3" w14:textId="77777777" w:rsidR="00D91C81" w:rsidRDefault="00D91C81" w:rsidP="00D91C81">
      <w:pPr>
        <w:pStyle w:val="Titre2"/>
      </w:pPr>
      <w:bookmarkStart w:id="3" w:name="_Toc150181230"/>
      <w:r>
        <w:t>Type de caméra</w:t>
      </w:r>
      <w:bookmarkEnd w:id="3"/>
    </w:p>
    <w:p w14:paraId="38D3A194" w14:textId="610EAA1D" w:rsidR="00D91C81" w:rsidRPr="007E7084" w:rsidRDefault="001D622C" w:rsidP="007E7084">
      <w:r>
        <w:t xml:space="preserve">La caméra est statique tout au long du jeu. </w:t>
      </w:r>
      <w:r w:rsidR="00030A05">
        <w:t xml:space="preserve">La caméra permet de voir </w:t>
      </w:r>
      <w:r w:rsidR="004C3B59">
        <w:t>le camion et le niveau à la troisième personne.</w:t>
      </w:r>
      <w:r w:rsidR="000E5A6B">
        <w:t xml:space="preserve"> </w:t>
      </w:r>
      <w:r w:rsidR="000929C4">
        <w:t xml:space="preserve">La caméra affiche le niveau avec une projection perspective, car </w:t>
      </w:r>
      <w:r w:rsidR="006A70BE">
        <w:t>les objets sont plus petits lorsqu’ils sont plus loin de la caméra.</w:t>
      </w:r>
    </w:p>
    <w:p w14:paraId="29EA7EB0" w14:textId="77777777" w:rsidR="008A1BBE" w:rsidRPr="008108D8" w:rsidRDefault="008A1BBE" w:rsidP="00D91C81">
      <w:pPr>
        <w:rPr>
          <w:i/>
          <w:iCs/>
        </w:rPr>
      </w:pPr>
    </w:p>
    <w:p w14:paraId="240AEA33" w14:textId="77777777" w:rsidR="008108D8" w:rsidRDefault="00D91C81" w:rsidP="00D91C81">
      <w:pPr>
        <w:pStyle w:val="Titre2"/>
      </w:pPr>
      <w:bookmarkStart w:id="4" w:name="_Toc150181231"/>
      <w:r>
        <w:t>Mécaniques principale</w:t>
      </w:r>
      <w:r w:rsidR="008108D8">
        <w:t>s</w:t>
      </w:r>
      <w:bookmarkEnd w:id="4"/>
    </w:p>
    <w:p w14:paraId="51C76C36" w14:textId="437840C7" w:rsidR="00E80273" w:rsidRPr="007E7084" w:rsidRDefault="00451B67" w:rsidP="007E7084">
      <w:r>
        <w:t>Pour tuer les zombies, il faut les frapper avec le devant du camion.</w:t>
      </w:r>
      <w:r w:rsidR="00F976A9">
        <w:t xml:space="preserve"> Si un zombie frappe un côté ou le derrière du camion, </w:t>
      </w:r>
      <w:r w:rsidR="00405D2E">
        <w:t>le joueur perd de la vie.</w:t>
      </w:r>
      <w:r w:rsidR="00297ACF">
        <w:t xml:space="preserve"> La vie remonte avec le temps</w:t>
      </w:r>
      <w:r w:rsidR="001A6A19">
        <w:t>, mais si le joueur perd tout ses points de vies, la partie est terminée.</w:t>
      </w:r>
      <w:r w:rsidR="00024355">
        <w:t xml:space="preserve"> Si le joueur réussi à ne pas recevoir de dégâts pendant un certain temps, le multiplicateur de score augmente</w:t>
      </w:r>
      <w:r w:rsidR="0088116D">
        <w:t xml:space="preserve"> donc le joueur gagne plus de points par zombie tué.</w:t>
      </w:r>
      <w:r w:rsidR="006E32F3">
        <w:t xml:space="preserve"> Si le joueur reçoit des dégâts, le multiplicateur de score </w:t>
      </w:r>
      <w:r w:rsidR="00454389">
        <w:t>descend de 1 et le compteur est réinitialisé.</w:t>
      </w:r>
      <w:r w:rsidR="00E80273" w:rsidRPr="008108D8">
        <w:rPr>
          <w:i/>
          <w:iCs/>
        </w:rPr>
        <w:br w:type="page"/>
      </w:r>
    </w:p>
    <w:p w14:paraId="6A8F2A9B" w14:textId="77777777" w:rsidR="008108D8" w:rsidRDefault="008108D8" w:rsidP="008108D8">
      <w:pPr>
        <w:pStyle w:val="Titre1"/>
        <w:numPr>
          <w:ilvl w:val="0"/>
          <w:numId w:val="4"/>
        </w:numPr>
      </w:pPr>
      <w:bookmarkStart w:id="5" w:name="_Toc150181232"/>
      <w:r>
        <w:lastRenderedPageBreak/>
        <w:t>Description des contrôles et mécaniques</w:t>
      </w:r>
      <w:bookmarkEnd w:id="5"/>
    </w:p>
    <w:p w14:paraId="11627818" w14:textId="77777777" w:rsidR="008108D8" w:rsidRDefault="008108D8" w:rsidP="008108D8">
      <w:pPr>
        <w:pStyle w:val="Titre2"/>
      </w:pPr>
    </w:p>
    <w:p w14:paraId="09A5E6E5" w14:textId="77777777" w:rsidR="004736CB" w:rsidRDefault="004736CB" w:rsidP="004736CB">
      <w:pPr>
        <w:pStyle w:val="Titre2"/>
      </w:pPr>
      <w:bookmarkStart w:id="6" w:name="_Toc150181233"/>
      <w:r>
        <w:t>Actions du joueur</w:t>
      </w:r>
      <w:bookmarkEnd w:id="6"/>
    </w:p>
    <w:p w14:paraId="2E6F0190" w14:textId="578C4139" w:rsidR="006455B9" w:rsidRPr="006455B9" w:rsidRDefault="006455B9" w:rsidP="006455B9">
      <w:r>
        <w:t xml:space="preserve">Le joueur peut </w:t>
      </w:r>
      <w:r w:rsidR="001F69B3">
        <w:t xml:space="preserve">avancer et reculer avec le camion en utilisant les touches « w » et « s ». </w:t>
      </w:r>
      <w:r w:rsidR="00AF7D3E">
        <w:t>Les touches « </w:t>
      </w:r>
      <w:proofErr w:type="gramStart"/>
      <w:r w:rsidR="00AF7D3E">
        <w:t>a</w:t>
      </w:r>
      <w:proofErr w:type="gramEnd"/>
      <w:r w:rsidR="00AF7D3E">
        <w:t xml:space="preserve"> » et « d » permettent de </w:t>
      </w:r>
      <w:r w:rsidR="004F62EC">
        <w:t>faire tourner le camion vers la gauche ou la droite.</w:t>
      </w:r>
      <w:r w:rsidR="00827E98">
        <w:t xml:space="preserve"> Sur la page principale, le joueur peut déplacer </w:t>
      </w:r>
      <w:r w:rsidR="00481EDE">
        <w:t>la barre de difficulté pour déterminer certaines variables dans le jeu comme la vitesse des zombies, le dégât des zombies</w:t>
      </w:r>
      <w:r w:rsidR="00F6412F">
        <w:t xml:space="preserve"> et l’accélération de la vitesse d’apparition des zombies.</w:t>
      </w:r>
      <w:r w:rsidR="008A0873">
        <w:t xml:space="preserve"> </w:t>
      </w:r>
      <w:r w:rsidR="001D3E85">
        <w:t xml:space="preserve">Lorsque la partie est terminée, </w:t>
      </w:r>
      <w:r w:rsidR="00B25293">
        <w:t xml:space="preserve">une page </w:t>
      </w:r>
      <w:r w:rsidR="00427D5B">
        <w:t xml:space="preserve">est affichée </w:t>
      </w:r>
      <w:r w:rsidR="00B25293">
        <w:t>avec le score du joueur ainsi qu’un tableau de classement</w:t>
      </w:r>
      <w:r w:rsidR="00A36474">
        <w:t>.</w:t>
      </w:r>
      <w:r w:rsidR="00427D5B">
        <w:t xml:space="preserve"> Le joueur </w:t>
      </w:r>
      <w:r w:rsidR="00634128">
        <w:t>peut entrer son nom dans un champ texte et soumettre son score pour qu’il soit ajouté</w:t>
      </w:r>
      <w:r w:rsidR="00BC1671">
        <w:t xml:space="preserve"> au tableau de classement.</w:t>
      </w:r>
    </w:p>
    <w:p w14:paraId="1FC28633" w14:textId="77777777" w:rsidR="008A1BBE" w:rsidRDefault="008A1BBE" w:rsidP="004736CB">
      <w:pPr>
        <w:rPr>
          <w:i/>
          <w:iCs/>
        </w:rPr>
      </w:pPr>
    </w:p>
    <w:p w14:paraId="04A307E1" w14:textId="77777777" w:rsidR="004736CB" w:rsidRDefault="004736CB" w:rsidP="004736CB">
      <w:pPr>
        <w:pStyle w:val="Titre2"/>
      </w:pPr>
      <w:bookmarkStart w:id="7" w:name="_Toc150181234"/>
      <w:r>
        <w:t>Actions du jeu</w:t>
      </w:r>
      <w:bookmarkEnd w:id="7"/>
    </w:p>
    <w:p w14:paraId="19E257EE" w14:textId="31E40F19" w:rsidR="008108D8" w:rsidRPr="007E7084" w:rsidRDefault="00695A3B" w:rsidP="007E7084">
      <w:r>
        <w:t xml:space="preserve">Les zombies </w:t>
      </w:r>
      <w:r w:rsidR="00CB42C7">
        <w:t xml:space="preserve">sont générés </w:t>
      </w:r>
      <w:r w:rsidR="00CA5528">
        <w:t>automatiquement après un certain nombre de temps défini.</w:t>
      </w:r>
      <w:r w:rsidR="00881992">
        <w:t xml:space="preserve"> La vitesse de génération automatique des zombies augmente avec le temps selon un facteur </w:t>
      </w:r>
      <w:r w:rsidR="00D2105E">
        <w:t>défini avec la difficulté du jeu.</w:t>
      </w:r>
      <w:r w:rsidR="00E808A5">
        <w:t xml:space="preserve"> </w:t>
      </w:r>
      <w:r w:rsidR="004234E1">
        <w:t xml:space="preserve">Les zombies ne peuvent pas </w:t>
      </w:r>
      <w:r w:rsidR="0086070F">
        <w:t>être générés dans un certain rayon autour du camion.</w:t>
      </w:r>
      <w:r w:rsidR="009150BB">
        <w:t xml:space="preserve"> </w:t>
      </w:r>
      <w:r w:rsidR="0094626C">
        <w:t xml:space="preserve">Les zombies se déplacent </w:t>
      </w:r>
      <w:r w:rsidR="00E00AE9">
        <w:t xml:space="preserve">automatiquement </w:t>
      </w:r>
      <w:r w:rsidR="00D3477C">
        <w:t>vers le camion à une vitesse définie avec la difficulté du jeu.</w:t>
      </w:r>
      <w:r w:rsidR="001238D4">
        <w:t xml:space="preserve"> Lorsque les zombies entrent en collision avec un des côtés ou le derrière du camion, </w:t>
      </w:r>
      <w:r w:rsidR="00C80BB7">
        <w:t xml:space="preserve">ils </w:t>
      </w:r>
      <w:r w:rsidR="0010615F">
        <w:t>infligent des dégâts de base au joueur</w:t>
      </w:r>
      <w:r w:rsidR="00B42C6B">
        <w:t xml:space="preserve">. </w:t>
      </w:r>
      <w:r w:rsidR="009D5A48">
        <w:t>La quantité de dégâts infligés par les zombies est défini avec la difficulté du jeu.</w:t>
      </w:r>
      <w:r w:rsidR="00C60D10">
        <w:t xml:space="preserve"> Lorsque les zombies restent en contact avec un des côtés ou le derrière du camion</w:t>
      </w:r>
      <w:r w:rsidR="00F02979">
        <w:t>, ils infligent un certain nombre de dégâts par secondes au joueur.</w:t>
      </w:r>
      <w:r w:rsidR="008108D8" w:rsidRPr="004736CB">
        <w:rPr>
          <w:i/>
          <w:iCs/>
        </w:rPr>
        <w:br w:type="page"/>
      </w:r>
    </w:p>
    <w:p w14:paraId="1B53F6D7" w14:textId="77777777" w:rsidR="00A0152E" w:rsidRDefault="00A0152E" w:rsidP="00A0152E">
      <w:pPr>
        <w:pStyle w:val="Titre1"/>
      </w:pPr>
      <w:bookmarkStart w:id="8" w:name="_Toc150181235"/>
      <w:r>
        <w:lastRenderedPageBreak/>
        <w:t>Diagramme du jeu</w:t>
      </w:r>
      <w:bookmarkEnd w:id="8"/>
    </w:p>
    <w:p w14:paraId="116B5AFA" w14:textId="0B1804C3" w:rsidR="003D143A" w:rsidRPr="003D143A" w:rsidRDefault="003D143A" w:rsidP="003D143A">
      <w:r>
        <w:rPr>
          <w:i/>
          <w:iCs/>
          <w:noProof/>
        </w:rPr>
        <w:drawing>
          <wp:inline distT="0" distB="0" distL="0" distR="0" wp14:anchorId="337B6F74" wp14:editId="07F3E28C">
            <wp:extent cx="5252085" cy="4389755"/>
            <wp:effectExtent l="0" t="0" r="5715" b="0"/>
            <wp:docPr id="917677504" name="Image 1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7504" name="Image 1" descr="Une image contenant texte, diagramme, Plan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47A" w14:textId="6DF3CDEF" w:rsidR="00A0152E" w:rsidRPr="00A0152E" w:rsidRDefault="00A0152E" w:rsidP="00330990">
      <w:pPr>
        <w:ind w:firstLine="0"/>
        <w:rPr>
          <w:i/>
          <w:iCs/>
        </w:rPr>
      </w:pPr>
      <w:r w:rsidRPr="00A0152E">
        <w:rPr>
          <w:i/>
          <w:iCs/>
        </w:rPr>
        <w:br w:type="page"/>
      </w:r>
    </w:p>
    <w:p w14:paraId="24E89C60" w14:textId="77777777" w:rsidR="00A0152E" w:rsidRDefault="00A0152E" w:rsidP="00A0152E">
      <w:pPr>
        <w:pStyle w:val="Titre1"/>
      </w:pPr>
      <w:bookmarkStart w:id="9" w:name="_Toc150181236"/>
      <w:r>
        <w:lastRenderedPageBreak/>
        <w:t>Éléments créatifs</w:t>
      </w:r>
      <w:r w:rsidR="00B965C2">
        <w:t xml:space="preserve"> et limitations</w:t>
      </w:r>
      <w:bookmarkEnd w:id="9"/>
    </w:p>
    <w:p w14:paraId="7B20C3B3" w14:textId="04C07883" w:rsidR="00A653BC" w:rsidRPr="007E7084" w:rsidRDefault="0065268A" w:rsidP="007E7084">
      <w:r>
        <w:t>Mon jeu ne comporte pas vraiment d’élément créatifs ou hors du commun.</w:t>
      </w:r>
      <w:r w:rsidR="00DC58F2">
        <w:t xml:space="preserve"> </w:t>
      </w:r>
      <w:r w:rsidR="00660065">
        <w:t>Cependant</w:t>
      </w:r>
      <w:r w:rsidR="00DC58F2">
        <w:t xml:space="preserve">, il y a une limitation. </w:t>
      </w:r>
      <w:r w:rsidR="00660065">
        <w:t xml:space="preserve">Sur la page de fin, lorsque le jeu est terminé, un tableau de classement est affiché. </w:t>
      </w:r>
      <w:r w:rsidR="00222EA9">
        <w:t>La limitation de mon jeu est que les scores soumis au tableau de classement ne sont pas enregistrés</w:t>
      </w:r>
      <w:r w:rsidR="000E2E56">
        <w:t>. Il n’y a pas de base de données donc si le jeu est joué deux fois, le score de la partie précédente ne va pas avoir été enregistré.</w:t>
      </w:r>
    </w:p>
    <w:sectPr w:rsidR="00A653BC" w:rsidRPr="007E7084" w:rsidSect="004A5558">
      <w:headerReference w:type="default" r:id="rId13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0110" w14:textId="77777777" w:rsidR="00F6170A" w:rsidRDefault="00F6170A" w:rsidP="00D00A2F">
      <w:pPr>
        <w:spacing w:line="240" w:lineRule="auto"/>
      </w:pPr>
      <w:r>
        <w:separator/>
      </w:r>
    </w:p>
  </w:endnote>
  <w:endnote w:type="continuationSeparator" w:id="0">
    <w:p w14:paraId="3C1FE9CA" w14:textId="77777777" w:rsidR="00F6170A" w:rsidRDefault="00F6170A" w:rsidP="00D00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48FC" w14:textId="77777777" w:rsidR="00F6170A" w:rsidRDefault="00F6170A" w:rsidP="00D00A2F">
      <w:pPr>
        <w:spacing w:line="240" w:lineRule="auto"/>
      </w:pPr>
      <w:r>
        <w:separator/>
      </w:r>
    </w:p>
  </w:footnote>
  <w:footnote w:type="continuationSeparator" w:id="0">
    <w:p w14:paraId="47591441" w14:textId="77777777" w:rsidR="00F6170A" w:rsidRDefault="00F6170A" w:rsidP="00D00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1173" w14:textId="77777777" w:rsidR="00ED6C53" w:rsidRDefault="00ED6C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664260"/>
      <w:docPartObj>
        <w:docPartGallery w:val="Page Numbers (Top of Page)"/>
        <w:docPartUnique/>
      </w:docPartObj>
    </w:sdtPr>
    <w:sdtContent>
      <w:p w14:paraId="3EAB2F55" w14:textId="77777777" w:rsidR="000A1CA8" w:rsidRDefault="000A1CA8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843B2DC" w14:textId="77777777" w:rsidR="000A1CA8" w:rsidRDefault="000A1C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2B2"/>
    <w:multiLevelType w:val="hybridMultilevel"/>
    <w:tmpl w:val="524CBBFA"/>
    <w:lvl w:ilvl="0" w:tplc="F15C0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A94520"/>
    <w:multiLevelType w:val="hybridMultilevel"/>
    <w:tmpl w:val="F8AA295C"/>
    <w:lvl w:ilvl="0" w:tplc="FA02E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5863C13"/>
    <w:multiLevelType w:val="hybridMultilevel"/>
    <w:tmpl w:val="7C8C993E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02CB"/>
    <w:multiLevelType w:val="hybridMultilevel"/>
    <w:tmpl w:val="6486D920"/>
    <w:lvl w:ilvl="0" w:tplc="1B5AA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9434">
    <w:abstractNumId w:val="2"/>
  </w:num>
  <w:num w:numId="2" w16cid:durableId="2055423227">
    <w:abstractNumId w:val="0"/>
  </w:num>
  <w:num w:numId="3" w16cid:durableId="593667">
    <w:abstractNumId w:val="1"/>
  </w:num>
  <w:num w:numId="4" w16cid:durableId="1484396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7"/>
    <w:rsid w:val="00004D12"/>
    <w:rsid w:val="00010C29"/>
    <w:rsid w:val="00024355"/>
    <w:rsid w:val="00030A05"/>
    <w:rsid w:val="00072911"/>
    <w:rsid w:val="0007711B"/>
    <w:rsid w:val="000929C4"/>
    <w:rsid w:val="00093CCC"/>
    <w:rsid w:val="000A1CA8"/>
    <w:rsid w:val="000A309B"/>
    <w:rsid w:val="000B75C0"/>
    <w:rsid w:val="000C0AA5"/>
    <w:rsid w:val="000E2E56"/>
    <w:rsid w:val="000E5A6B"/>
    <w:rsid w:val="000F0099"/>
    <w:rsid w:val="000F4B6D"/>
    <w:rsid w:val="0010615F"/>
    <w:rsid w:val="001238D4"/>
    <w:rsid w:val="00150412"/>
    <w:rsid w:val="00156029"/>
    <w:rsid w:val="001741EB"/>
    <w:rsid w:val="00180680"/>
    <w:rsid w:val="001A6A19"/>
    <w:rsid w:val="001B2981"/>
    <w:rsid w:val="001D3E85"/>
    <w:rsid w:val="001D411E"/>
    <w:rsid w:val="001D622C"/>
    <w:rsid w:val="001F60E1"/>
    <w:rsid w:val="001F69B3"/>
    <w:rsid w:val="00222EA9"/>
    <w:rsid w:val="00225256"/>
    <w:rsid w:val="00272174"/>
    <w:rsid w:val="00297ACF"/>
    <w:rsid w:val="00297DD9"/>
    <w:rsid w:val="002B1F8A"/>
    <w:rsid w:val="002B6E97"/>
    <w:rsid w:val="002D25C5"/>
    <w:rsid w:val="00305D40"/>
    <w:rsid w:val="00330990"/>
    <w:rsid w:val="00357993"/>
    <w:rsid w:val="003607CC"/>
    <w:rsid w:val="00365636"/>
    <w:rsid w:val="003769E3"/>
    <w:rsid w:val="003B49CF"/>
    <w:rsid w:val="003D143A"/>
    <w:rsid w:val="003F16B6"/>
    <w:rsid w:val="003F29AB"/>
    <w:rsid w:val="00405D2E"/>
    <w:rsid w:val="004205AC"/>
    <w:rsid w:val="004234E1"/>
    <w:rsid w:val="004254F2"/>
    <w:rsid w:val="00427D5B"/>
    <w:rsid w:val="00451B67"/>
    <w:rsid w:val="00454389"/>
    <w:rsid w:val="004736CB"/>
    <w:rsid w:val="00480AF4"/>
    <w:rsid w:val="00481EDE"/>
    <w:rsid w:val="00490E61"/>
    <w:rsid w:val="00491C69"/>
    <w:rsid w:val="004A1CD1"/>
    <w:rsid w:val="004A2214"/>
    <w:rsid w:val="004A5558"/>
    <w:rsid w:val="004B1B2A"/>
    <w:rsid w:val="004C3B59"/>
    <w:rsid w:val="004F62EC"/>
    <w:rsid w:val="00500E73"/>
    <w:rsid w:val="00523B14"/>
    <w:rsid w:val="00577087"/>
    <w:rsid w:val="00584FC7"/>
    <w:rsid w:val="005A2F87"/>
    <w:rsid w:val="005B2F9A"/>
    <w:rsid w:val="005B4CBB"/>
    <w:rsid w:val="00634128"/>
    <w:rsid w:val="006455B9"/>
    <w:rsid w:val="0065268A"/>
    <w:rsid w:val="00660065"/>
    <w:rsid w:val="0067485E"/>
    <w:rsid w:val="00685062"/>
    <w:rsid w:val="006905AB"/>
    <w:rsid w:val="00693D85"/>
    <w:rsid w:val="00695A3B"/>
    <w:rsid w:val="006A70BE"/>
    <w:rsid w:val="006E32F3"/>
    <w:rsid w:val="00714472"/>
    <w:rsid w:val="00720316"/>
    <w:rsid w:val="0075614D"/>
    <w:rsid w:val="007956A7"/>
    <w:rsid w:val="007B6F10"/>
    <w:rsid w:val="007E7084"/>
    <w:rsid w:val="007F757B"/>
    <w:rsid w:val="008108D8"/>
    <w:rsid w:val="00814D14"/>
    <w:rsid w:val="00827E98"/>
    <w:rsid w:val="0083269E"/>
    <w:rsid w:val="0086070F"/>
    <w:rsid w:val="008627E3"/>
    <w:rsid w:val="008717EB"/>
    <w:rsid w:val="0088116D"/>
    <w:rsid w:val="00881992"/>
    <w:rsid w:val="008973FB"/>
    <w:rsid w:val="008A0873"/>
    <w:rsid w:val="008A1BBE"/>
    <w:rsid w:val="008A7062"/>
    <w:rsid w:val="008E77D1"/>
    <w:rsid w:val="009150BB"/>
    <w:rsid w:val="009203EB"/>
    <w:rsid w:val="00920472"/>
    <w:rsid w:val="0094626C"/>
    <w:rsid w:val="00956393"/>
    <w:rsid w:val="00960560"/>
    <w:rsid w:val="00987376"/>
    <w:rsid w:val="009B4AD9"/>
    <w:rsid w:val="009C11B6"/>
    <w:rsid w:val="009D57AE"/>
    <w:rsid w:val="009D5A48"/>
    <w:rsid w:val="009E4695"/>
    <w:rsid w:val="009E4CF3"/>
    <w:rsid w:val="00A0152E"/>
    <w:rsid w:val="00A36474"/>
    <w:rsid w:val="00A43355"/>
    <w:rsid w:val="00A653BC"/>
    <w:rsid w:val="00A814B3"/>
    <w:rsid w:val="00A95EF8"/>
    <w:rsid w:val="00AC6998"/>
    <w:rsid w:val="00AD5B5E"/>
    <w:rsid w:val="00AF7D3E"/>
    <w:rsid w:val="00B03B08"/>
    <w:rsid w:val="00B06189"/>
    <w:rsid w:val="00B25293"/>
    <w:rsid w:val="00B42C6B"/>
    <w:rsid w:val="00B719E8"/>
    <w:rsid w:val="00B965C2"/>
    <w:rsid w:val="00BB484A"/>
    <w:rsid w:val="00BC1671"/>
    <w:rsid w:val="00BD0DDF"/>
    <w:rsid w:val="00C23922"/>
    <w:rsid w:val="00C3367B"/>
    <w:rsid w:val="00C36951"/>
    <w:rsid w:val="00C41437"/>
    <w:rsid w:val="00C60D10"/>
    <w:rsid w:val="00C80BB7"/>
    <w:rsid w:val="00C92CE3"/>
    <w:rsid w:val="00CA5528"/>
    <w:rsid w:val="00CB42C7"/>
    <w:rsid w:val="00CB6A47"/>
    <w:rsid w:val="00CC7B01"/>
    <w:rsid w:val="00CD23CF"/>
    <w:rsid w:val="00CE5D0F"/>
    <w:rsid w:val="00D00A2F"/>
    <w:rsid w:val="00D2105E"/>
    <w:rsid w:val="00D3477C"/>
    <w:rsid w:val="00D36219"/>
    <w:rsid w:val="00D36318"/>
    <w:rsid w:val="00D500BC"/>
    <w:rsid w:val="00D91C81"/>
    <w:rsid w:val="00DA4FB6"/>
    <w:rsid w:val="00DB2F7A"/>
    <w:rsid w:val="00DB3F66"/>
    <w:rsid w:val="00DC0448"/>
    <w:rsid w:val="00DC58F2"/>
    <w:rsid w:val="00DD7F3B"/>
    <w:rsid w:val="00DE0828"/>
    <w:rsid w:val="00DE4D1B"/>
    <w:rsid w:val="00E00AE9"/>
    <w:rsid w:val="00E80273"/>
    <w:rsid w:val="00E808A5"/>
    <w:rsid w:val="00E8107F"/>
    <w:rsid w:val="00ED6C53"/>
    <w:rsid w:val="00EE3FFD"/>
    <w:rsid w:val="00EF2EE5"/>
    <w:rsid w:val="00F02979"/>
    <w:rsid w:val="00F03B0F"/>
    <w:rsid w:val="00F054A9"/>
    <w:rsid w:val="00F60A53"/>
    <w:rsid w:val="00F6170A"/>
    <w:rsid w:val="00F6412F"/>
    <w:rsid w:val="00F65260"/>
    <w:rsid w:val="00F77561"/>
    <w:rsid w:val="00F976A9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88EF"/>
  <w15:chartTrackingRefBased/>
  <w15:docId w15:val="{5B0B4D9C-101E-4D11-919C-446913D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AC"/>
    <w:pPr>
      <w:spacing w:after="0" w:line="360" w:lineRule="auto"/>
      <w:ind w:firstLine="567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044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3F66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05AC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0A2F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A2F"/>
  </w:style>
  <w:style w:type="paragraph" w:styleId="Pieddepage">
    <w:name w:val="footer"/>
    <w:basedOn w:val="Normal"/>
    <w:link w:val="PieddepageCar"/>
    <w:uiPriority w:val="99"/>
    <w:unhideWhenUsed/>
    <w:rsid w:val="00D00A2F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A2F"/>
  </w:style>
  <w:style w:type="character" w:customStyle="1" w:styleId="Titre1Car">
    <w:name w:val="Titre 1 Car"/>
    <w:basedOn w:val="Policepardfaut"/>
    <w:link w:val="Titre1"/>
    <w:uiPriority w:val="9"/>
    <w:rsid w:val="00DC0448"/>
    <w:rPr>
      <w:rFonts w:ascii="Arial" w:eastAsiaTheme="majorEastAsia" w:hAnsi="Arial" w:cstheme="majorBidi"/>
      <w:b/>
      <w:caps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6C53"/>
    <w:pPr>
      <w:spacing w:after="360"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72174"/>
    <w:pPr>
      <w:spacing w:after="100" w:line="240" w:lineRule="auto"/>
    </w:pPr>
  </w:style>
  <w:style w:type="character" w:styleId="Lienhypertexte">
    <w:name w:val="Hyperlink"/>
    <w:basedOn w:val="Policepardfaut"/>
    <w:uiPriority w:val="99"/>
    <w:unhideWhenUsed/>
    <w:rsid w:val="00ED6C53"/>
    <w:rPr>
      <w:color w:val="0563C1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ED6C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3F66"/>
    <w:rPr>
      <w:rFonts w:ascii="Arial" w:eastAsiaTheme="majorEastAsia" w:hAnsi="Arial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05AC"/>
    <w:rPr>
      <w:rFonts w:ascii="Arial" w:eastAsiaTheme="majorEastAsia" w:hAnsi="Arial" w:cstheme="majorBidi"/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72174"/>
    <w:pPr>
      <w:spacing w:after="100" w:line="240" w:lineRule="auto"/>
      <w:ind w:left="238"/>
    </w:pPr>
  </w:style>
  <w:style w:type="paragraph" w:styleId="TM3">
    <w:name w:val="toc 3"/>
    <w:basedOn w:val="Normal"/>
    <w:next w:val="Normal"/>
    <w:autoRedefine/>
    <w:uiPriority w:val="39"/>
    <w:unhideWhenUsed/>
    <w:rsid w:val="00272174"/>
    <w:pPr>
      <w:spacing w:after="100" w:line="240" w:lineRule="auto"/>
      <w:ind w:left="482"/>
    </w:pPr>
  </w:style>
  <w:style w:type="paragraph" w:styleId="Lgende">
    <w:name w:val="caption"/>
    <w:basedOn w:val="Normal"/>
    <w:next w:val="Normal"/>
    <w:uiPriority w:val="35"/>
    <w:unhideWhenUsed/>
    <w:qFormat/>
    <w:rsid w:val="00D36219"/>
    <w:pPr>
      <w:spacing w:after="200"/>
      <w:jc w:val="center"/>
    </w:pPr>
    <w:rPr>
      <w:b/>
      <w:iCs/>
      <w:szCs w:val="18"/>
    </w:rPr>
  </w:style>
  <w:style w:type="table" w:styleId="Grilledutableau">
    <w:name w:val="Table Grid"/>
    <w:basedOn w:val="TableauNormal"/>
    <w:uiPriority w:val="39"/>
    <w:rsid w:val="009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563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uiPriority w:val="1"/>
    <w:qFormat/>
    <w:rsid w:val="00A653BC"/>
    <w:pPr>
      <w:spacing w:after="0" w:line="240" w:lineRule="auto"/>
      <w:ind w:firstLine="567"/>
      <w:jc w:val="both"/>
    </w:pPr>
    <w:rPr>
      <w:rFonts w:ascii="Arial" w:hAnsi="Arial"/>
      <w:sz w:val="24"/>
    </w:rPr>
  </w:style>
  <w:style w:type="paragraph" w:styleId="Bibliographie">
    <w:name w:val="Bibliography"/>
    <w:basedOn w:val="Normal"/>
    <w:next w:val="Normal"/>
    <w:uiPriority w:val="37"/>
    <w:unhideWhenUsed/>
    <w:rsid w:val="009E4695"/>
    <w:pPr>
      <w:tabs>
        <w:tab w:val="left" w:pos="384"/>
      </w:tabs>
      <w:spacing w:after="240" w:line="240" w:lineRule="auto"/>
      <w:ind w:left="386" w:hanging="386"/>
    </w:pPr>
  </w:style>
  <w:style w:type="paragraph" w:customStyle="1" w:styleId="Sectionbibliographie">
    <w:name w:val="Section bibliographie"/>
    <w:basedOn w:val="Normal"/>
    <w:link w:val="SectionbibliographieCar"/>
    <w:qFormat/>
    <w:rsid w:val="009E4695"/>
    <w:pPr>
      <w:ind w:firstLine="0"/>
      <w:jc w:val="left"/>
    </w:pPr>
    <w:rPr>
      <w:b/>
    </w:rPr>
  </w:style>
  <w:style w:type="paragraph" w:styleId="Citation">
    <w:name w:val="Quote"/>
    <w:basedOn w:val="Normal"/>
    <w:next w:val="Normal"/>
    <w:link w:val="CitationCar"/>
    <w:uiPriority w:val="29"/>
    <w:qFormat/>
    <w:rsid w:val="00DE0828"/>
    <w:pPr>
      <w:spacing w:before="200" w:after="160"/>
      <w:ind w:left="567" w:right="567" w:firstLine="0"/>
    </w:pPr>
    <w:rPr>
      <w:iCs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4695"/>
    <w:rPr>
      <w:rFonts w:ascii="Arial" w:hAnsi="Arial"/>
      <w:sz w:val="24"/>
    </w:rPr>
  </w:style>
  <w:style w:type="character" w:customStyle="1" w:styleId="SectionbibliographieCar">
    <w:name w:val="Section bibliographie Car"/>
    <w:basedOn w:val="ParagraphedelisteCar"/>
    <w:link w:val="Sectionbibliographie"/>
    <w:rsid w:val="009E4695"/>
    <w:rPr>
      <w:rFonts w:ascii="Arial" w:hAnsi="Arial"/>
      <w:b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DE0828"/>
    <w:rPr>
      <w:rFonts w:ascii="Arial" w:hAnsi="Arial"/>
      <w:iCs/>
      <w:sz w:val="24"/>
    </w:rPr>
  </w:style>
  <w:style w:type="paragraph" w:customStyle="1" w:styleId="Sansretrait">
    <w:name w:val="Sans retrait"/>
    <w:basedOn w:val="Normal"/>
    <w:link w:val="SansretraitCar"/>
    <w:qFormat/>
    <w:rsid w:val="00FE6E6A"/>
    <w:pPr>
      <w:spacing w:line="240" w:lineRule="auto"/>
      <w:ind w:firstLine="0"/>
      <w:jc w:val="center"/>
    </w:pPr>
  </w:style>
  <w:style w:type="character" w:customStyle="1" w:styleId="SansretraitCar">
    <w:name w:val="Sans retrait Car"/>
    <w:basedOn w:val="Policepardfaut"/>
    <w:link w:val="Sansretrait"/>
    <w:rsid w:val="00FE6E6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OneDrive%20-%20C&#233;gep%20de%20Victoriaville\Bureau\Jeu%203D\Mod&#232;le%20document%20analy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CB928F1CF3945A598ED120BC8B754" ma:contentTypeVersion="4" ma:contentTypeDescription="Crée un document." ma:contentTypeScope="" ma:versionID="7da5f2836ab7e886ecd743c1022fd010">
  <xsd:schema xmlns:xsd="http://www.w3.org/2001/XMLSchema" xmlns:xs="http://www.w3.org/2001/XMLSchema" xmlns:p="http://schemas.microsoft.com/office/2006/metadata/properties" xmlns:ns2="20fa939e-a747-44b2-a726-c18e1a4ba5da" targetNamespace="http://schemas.microsoft.com/office/2006/metadata/properties" ma:root="true" ma:fieldsID="a13fef18015ef2041c7807bbb4f35e1e" ns2:_="">
    <xsd:import namespace="20fa939e-a747-44b2-a726-c18e1a4ba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a939e-a747-44b2-a726-c18e1a4ba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D9B0-C823-4011-9914-2FC408A3B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82D0B-0C2C-4F38-B8D5-8EAA2FF374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172948-F835-47C4-B9B6-7FE8D0722F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E6B183-EB5D-4FDE-B7C8-D3C52FBDE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a939e-a747-44b2-a726-c18e1a4ba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analyse.dotx</Template>
  <TotalTime>261</TotalTime>
  <Pages>6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Garand</dc:creator>
  <cp:keywords/>
  <dc:description/>
  <cp:lastModifiedBy>Cédric Garand (2135500)</cp:lastModifiedBy>
  <cp:revision>77</cp:revision>
  <dcterms:created xsi:type="dcterms:W3CDTF">2023-10-30T17:26:00Z</dcterms:created>
  <dcterms:modified xsi:type="dcterms:W3CDTF">2023-11-06T21:40:00Z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id="ThU8Rlwa"/&gt;&lt;style id="http://www.zotero.org/styles/ieee" locale="fr-FR"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  <property fmtid="{D5CDD505-2E9C-101B-9397-08002B2CF9AE}" pid="4" name="ContentTypeId">
    <vt:lpwstr>0x0101004CDCB928F1CF3945A598ED120BC8B754</vt:lpwstr>
  </property>
</Properties>
</file>